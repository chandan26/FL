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7A3B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10FFE8FA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4499737F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4DF09D36" w14:textId="77777777" w:rsidR="00304BB8" w:rsidRDefault="00304BB8" w:rsidP="00304BB8">
      <w:pPr>
        <w:spacing w:after="160" w:line="259" w:lineRule="auto"/>
        <w:ind w:firstLine="0"/>
        <w:jc w:val="center"/>
        <w:rPr>
          <w:sz w:val="32"/>
          <w:szCs w:val="32"/>
        </w:rPr>
      </w:pPr>
    </w:p>
    <w:p w14:paraId="66D64381" w14:textId="6BF6D13E" w:rsidR="00520A9E" w:rsidRDefault="00520A9E" w:rsidP="00304BB8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Corona Virus Epidemic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Visualization  </w:t>
      </w:r>
    </w:p>
    <w:p w14:paraId="07E0DA55" w14:textId="6F6A94AA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Student</w:t>
      </w:r>
    </w:p>
    <w:p w14:paraId="5824A8A6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Name of the University</w:t>
      </w:r>
    </w:p>
    <w:p w14:paraId="1166C3DF" w14:textId="77777777" w:rsidR="00304BB8" w:rsidRPr="00AA1438" w:rsidRDefault="00304BB8" w:rsidP="00304BB8">
      <w:pPr>
        <w:ind w:firstLine="0"/>
        <w:jc w:val="center"/>
        <w:rPr>
          <w:rFonts w:cs="Times New Roman"/>
          <w:szCs w:val="24"/>
        </w:rPr>
      </w:pPr>
      <w:r w:rsidRPr="00AA1438">
        <w:rPr>
          <w:rFonts w:cs="Times New Roman"/>
          <w:szCs w:val="24"/>
        </w:rPr>
        <w:t>Authors note</w:t>
      </w:r>
    </w:p>
    <w:p w14:paraId="2E74F424" w14:textId="77777777" w:rsidR="00304BB8" w:rsidRDefault="00304BB8">
      <w:pPr>
        <w:spacing w:after="160" w:line="259" w:lineRule="auto"/>
        <w:ind w:firstLine="0"/>
        <w:jc w:val="left"/>
      </w:pPr>
    </w:p>
    <w:p w14:paraId="57C6D069" w14:textId="77777777" w:rsidR="0039359B" w:rsidRDefault="0039359B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</w:p>
    <w:p w14:paraId="013622FE" w14:textId="77777777" w:rsidR="00A54C1D" w:rsidRDefault="00A54C1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0D38B14" w14:textId="4101C5D8" w:rsidR="00520A9E" w:rsidRDefault="00520A9E" w:rsidP="00520A9E">
      <w:pPr>
        <w:pStyle w:val="Heading1"/>
      </w:pPr>
      <w:r>
        <w:lastRenderedPageBreak/>
        <w:t>Visualization 1</w:t>
      </w:r>
    </w:p>
    <w:p w14:paraId="7041B230" w14:textId="77777777" w:rsidR="00520A9E" w:rsidRDefault="00520A9E" w:rsidP="00D261A7"/>
    <w:p w14:paraId="61CE7F30" w14:textId="77777777" w:rsidR="00520A9E" w:rsidRDefault="00520A9E" w:rsidP="00D261A7"/>
    <w:p w14:paraId="14E90B65" w14:textId="235DD559" w:rsidR="00D261A7" w:rsidRDefault="00520A9E" w:rsidP="00D261A7">
      <w:r w:rsidRPr="00520A9E">
        <w:drawing>
          <wp:inline distT="0" distB="0" distL="0" distR="0" wp14:anchorId="0EA0C3B4" wp14:editId="5585008A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832C" w14:textId="19CE405C" w:rsidR="00520A9E" w:rsidRDefault="00520A9E" w:rsidP="00520A9E">
      <w:pPr>
        <w:pStyle w:val="Heading1"/>
      </w:pPr>
      <w:r>
        <w:t>Visualization 2</w:t>
      </w:r>
    </w:p>
    <w:p w14:paraId="1887DC38" w14:textId="05726B16" w:rsidR="00520A9E" w:rsidRDefault="00FD4D9B" w:rsidP="00520A9E">
      <w:r w:rsidRPr="00FD4D9B">
        <w:drawing>
          <wp:inline distT="0" distB="0" distL="0" distR="0" wp14:anchorId="76FF2A60" wp14:editId="0ADAC2DE">
            <wp:extent cx="594360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D375" w14:textId="7D5571E8" w:rsidR="00FD4D9B" w:rsidRDefault="00FD4D9B" w:rsidP="00FD4D9B">
      <w:pPr>
        <w:pStyle w:val="Heading1"/>
      </w:pPr>
      <w:r>
        <w:lastRenderedPageBreak/>
        <w:t>Visualization 3</w:t>
      </w:r>
    </w:p>
    <w:p w14:paraId="51FFDCB9" w14:textId="21E29515" w:rsidR="00FD4D9B" w:rsidRDefault="004D28D1" w:rsidP="00FD4D9B">
      <w:r w:rsidRPr="004D28D1">
        <w:drawing>
          <wp:inline distT="0" distB="0" distL="0" distR="0" wp14:anchorId="0C7DF935" wp14:editId="0C244351">
            <wp:extent cx="594360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A95C" w14:textId="271F06C0" w:rsidR="00FD4D9B" w:rsidRDefault="00FD4D9B" w:rsidP="004D28D1">
      <w:pPr>
        <w:pStyle w:val="Heading1"/>
      </w:pPr>
      <w:r>
        <w:t>Visualization 4</w:t>
      </w:r>
    </w:p>
    <w:p w14:paraId="6C52B72F" w14:textId="39FC83F2" w:rsidR="004D28D1" w:rsidRPr="004D28D1" w:rsidRDefault="004D28D1" w:rsidP="004D28D1">
      <w:r w:rsidRPr="004D28D1">
        <w:drawing>
          <wp:inline distT="0" distB="0" distL="0" distR="0" wp14:anchorId="275E9DD4" wp14:editId="03C0F84D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D1" w:rsidRPr="004D28D1" w:rsidSect="00EC409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56D9" w14:textId="77777777" w:rsidR="003C0756" w:rsidRDefault="003C0756" w:rsidP="00304BB8">
      <w:pPr>
        <w:spacing w:after="0" w:line="240" w:lineRule="auto"/>
      </w:pPr>
      <w:r>
        <w:separator/>
      </w:r>
    </w:p>
  </w:endnote>
  <w:endnote w:type="continuationSeparator" w:id="0">
    <w:p w14:paraId="67C9D431" w14:textId="77777777" w:rsidR="003C0756" w:rsidRDefault="003C0756" w:rsidP="0030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17A73" w14:textId="77777777" w:rsidR="003C0756" w:rsidRDefault="003C0756" w:rsidP="00304BB8">
      <w:pPr>
        <w:spacing w:after="0" w:line="240" w:lineRule="auto"/>
      </w:pPr>
      <w:r>
        <w:separator/>
      </w:r>
    </w:p>
  </w:footnote>
  <w:footnote w:type="continuationSeparator" w:id="0">
    <w:p w14:paraId="4B632402" w14:textId="77777777" w:rsidR="003C0756" w:rsidRDefault="003C0756" w:rsidP="0030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0612" w14:textId="77777777" w:rsidR="00EC409C" w:rsidRDefault="00EC4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B9CDE0" wp14:editId="641BD84C">
              <wp:simplePos x="0" y="0"/>
              <wp:positionH relativeFrom="margin">
                <wp:align>right</wp:align>
              </wp:positionH>
              <wp:positionV relativeFrom="topMargin">
                <wp:posOffset>365760</wp:posOffset>
              </wp:positionV>
              <wp:extent cx="5943600" cy="228600"/>
              <wp:effectExtent l="0" t="0" r="0" b="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2D86F" w14:textId="77777777" w:rsidR="00A54C1D" w:rsidRPr="00A54C1D" w:rsidRDefault="009569B5" w:rsidP="00A54C1D">
                          <w:pPr>
                            <w:spacing w:after="160" w:line="259" w:lineRule="auto"/>
                            <w:ind w:firstLine="0"/>
                            <w:rPr>
                              <w:szCs w:val="24"/>
                            </w:rPr>
                          </w:pPr>
                          <w:r w:rsidRPr="00A54C1D">
                            <w:rPr>
                              <w:szCs w:val="24"/>
                            </w:rPr>
                            <w:t>SECURITY IN COMPUTING AND IT</w:t>
                          </w:r>
                        </w:p>
                        <w:p w14:paraId="4065FCEE" w14:textId="77777777" w:rsidR="00EC409C" w:rsidRDefault="00EC409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9CDE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416.8pt;margin-top:28.8pt;width:468pt;height:18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" o:allowincell="f" filled="f" stroked="f">
              <v:textbox inset=",0,,0">
                <w:txbxContent>
                  <w:p w14:paraId="35F2D86F" w14:textId="77777777" w:rsidR="00A54C1D" w:rsidRPr="00A54C1D" w:rsidRDefault="009569B5" w:rsidP="00A54C1D">
                    <w:pPr>
                      <w:spacing w:after="160" w:line="259" w:lineRule="auto"/>
                      <w:ind w:firstLine="0"/>
                      <w:rPr>
                        <w:szCs w:val="24"/>
                      </w:rPr>
                    </w:pPr>
                    <w:r w:rsidRPr="00A54C1D">
                      <w:rPr>
                        <w:szCs w:val="24"/>
                      </w:rPr>
                      <w:t>SECURITY IN COMPUTING AND IT</w:t>
                    </w:r>
                  </w:p>
                  <w:p w14:paraId="4065FCEE" w14:textId="77777777" w:rsidR="00EC409C" w:rsidRDefault="00EC409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5D838" wp14:editId="6184927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EA8A910" w14:textId="77777777" w:rsidR="00EC409C" w:rsidRDefault="00EC40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45D838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EA8A910" w14:textId="77777777" w:rsidR="00EC409C" w:rsidRDefault="00EC40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E73B3" w14:textId="77777777" w:rsidR="00304BB8" w:rsidRDefault="00304BB8" w:rsidP="00304BB8">
    <w:pPr>
      <w:pStyle w:val="Header"/>
      <w:ind w:firstLine="0"/>
    </w:pPr>
    <w:r w:rsidRPr="00304BB8">
      <w:t xml:space="preserve">Running head: </w:t>
    </w:r>
    <w:r w:rsidR="00A54C1D" w:rsidRPr="00A54C1D">
      <w:t>Security in Computing and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709E"/>
    <w:multiLevelType w:val="multilevel"/>
    <w:tmpl w:val="567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E"/>
    <w:rsid w:val="0000561F"/>
    <w:rsid w:val="00062C59"/>
    <w:rsid w:val="000A4B78"/>
    <w:rsid w:val="000B5CC7"/>
    <w:rsid w:val="000C2697"/>
    <w:rsid w:val="001B5AF2"/>
    <w:rsid w:val="001D1CCE"/>
    <w:rsid w:val="00230D40"/>
    <w:rsid w:val="00265617"/>
    <w:rsid w:val="00276E84"/>
    <w:rsid w:val="002D6639"/>
    <w:rsid w:val="00304BB8"/>
    <w:rsid w:val="003576A3"/>
    <w:rsid w:val="0039359B"/>
    <w:rsid w:val="003C0756"/>
    <w:rsid w:val="003D78D5"/>
    <w:rsid w:val="004722BA"/>
    <w:rsid w:val="004C3624"/>
    <w:rsid w:val="004D2687"/>
    <w:rsid w:val="004D28D1"/>
    <w:rsid w:val="00500A12"/>
    <w:rsid w:val="00503609"/>
    <w:rsid w:val="00520A9E"/>
    <w:rsid w:val="005D4E95"/>
    <w:rsid w:val="00691156"/>
    <w:rsid w:val="006A07FF"/>
    <w:rsid w:val="006C34C8"/>
    <w:rsid w:val="00751F52"/>
    <w:rsid w:val="0078352A"/>
    <w:rsid w:val="007B3499"/>
    <w:rsid w:val="007D3DE5"/>
    <w:rsid w:val="007F2B12"/>
    <w:rsid w:val="00842138"/>
    <w:rsid w:val="008955BA"/>
    <w:rsid w:val="008B2688"/>
    <w:rsid w:val="008C7174"/>
    <w:rsid w:val="00935C2C"/>
    <w:rsid w:val="009569B5"/>
    <w:rsid w:val="00A54C1D"/>
    <w:rsid w:val="00B13448"/>
    <w:rsid w:val="00B55C76"/>
    <w:rsid w:val="00B962FF"/>
    <w:rsid w:val="00C414D3"/>
    <w:rsid w:val="00D261A7"/>
    <w:rsid w:val="00DB3F03"/>
    <w:rsid w:val="00DB63DA"/>
    <w:rsid w:val="00E60886"/>
    <w:rsid w:val="00EC409C"/>
    <w:rsid w:val="00F94567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7D26B"/>
  <w15:chartTrackingRefBased/>
  <w15:docId w15:val="{71056034-92B2-42EE-BC50-6FF1388F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12"/>
    <w:pPr>
      <w:spacing w:after="2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68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687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F2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687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Harvard"/>
    <w:uiPriority w:val="1"/>
    <w:qFormat/>
    <w:rsid w:val="00230D40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Subtitle">
    <w:name w:val="Subtitle"/>
    <w:aliases w:val="APA"/>
    <w:basedOn w:val="Normal"/>
    <w:next w:val="Normal"/>
    <w:link w:val="SubtitleChar"/>
    <w:uiPriority w:val="11"/>
    <w:qFormat/>
    <w:rsid w:val="00230D40"/>
    <w:pPr>
      <w:numPr>
        <w:ilvl w:val="1"/>
      </w:numPr>
      <w:ind w:left="720" w:hanging="720"/>
    </w:pPr>
    <w:rPr>
      <w:rFonts w:eastAsiaTheme="minorEastAsia"/>
      <w:spacing w:val="15"/>
    </w:rPr>
  </w:style>
  <w:style w:type="character" w:customStyle="1" w:styleId="SubtitleChar">
    <w:name w:val="Subtitle Char"/>
    <w:aliases w:val="APA Char"/>
    <w:basedOn w:val="DefaultParagraphFont"/>
    <w:link w:val="Subtitle"/>
    <w:uiPriority w:val="11"/>
    <w:rsid w:val="00230D40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B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4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B8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F2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2020-08-26T09:37:00Z</dcterms:created>
  <dcterms:modified xsi:type="dcterms:W3CDTF">2020-08-26T09:42:00Z</dcterms:modified>
</cp:coreProperties>
</file>